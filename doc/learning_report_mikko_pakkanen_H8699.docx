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7A9" w:rsidRDefault="00997C80">
      <w:pPr>
        <w:pStyle w:val="Heading3"/>
      </w:pPr>
      <w:r>
        <w:t xml:space="preserve">Objective </w:t>
      </w:r>
    </w:p>
    <w:p w:rsidR="00714449" w:rsidRPr="00714449" w:rsidRDefault="00997C80" w:rsidP="00714449">
      <w:pPr>
        <w:pStyle w:val="BodyTextIndent"/>
      </w:pPr>
      <w:r>
        <w:t xml:space="preserve">Our team was given a task to build a simple game for medical students to help them to learn aspects and usages of different medicines. My role in project was being responsible of things related to database, programming and also working with the documentation. </w:t>
      </w:r>
      <w:r w:rsidR="00171912">
        <w:t>I am aiming for excellent grade.</w:t>
      </w:r>
    </w:p>
    <w:p w:rsidR="004867A9" w:rsidRDefault="00997C80" w:rsidP="001A5925">
      <w:pPr>
        <w:pStyle w:val="Heading3"/>
        <w:jc w:val="left"/>
      </w:pPr>
      <w:r>
        <w:t>Background / Previous experience</w:t>
      </w:r>
    </w:p>
    <w:p w:rsidR="008108B3" w:rsidRPr="008108B3" w:rsidRDefault="00997C80">
      <w:pPr>
        <w:pStyle w:val="BodyTextIndent"/>
      </w:pPr>
      <w:r>
        <w:t>I had some experience about programming in PHP and working with the MySQL-databases, also working in Linux-enviroment was already familiar for me and I think these things helped our working greatly. I also had very small experience about CakePHP-framework, which we decided to use and developed the game with.</w:t>
      </w:r>
    </w:p>
    <w:p w:rsidR="004867A9" w:rsidRDefault="003663E1">
      <w:pPr>
        <w:pStyle w:val="Heading3"/>
      </w:pPr>
      <w:r>
        <w:t>Project assignment</w:t>
      </w:r>
    </w:p>
    <w:p w:rsidR="004867A9" w:rsidRDefault="003663E1">
      <w:pPr>
        <w:pStyle w:val="BodyTextIndent"/>
      </w:pPr>
      <w:r>
        <w:t>Assignment was to make an educational game for students in the medical field. Some requirements were set for the project, including responsive design and using modified version of the drugbank.ca-database.</w:t>
      </w:r>
      <w:r w:rsidR="00AC5191">
        <w:t xml:space="preserve"> Our team consists of five members and two of us was working with the programming-related tasks and other three with the documentation and general things in project.</w:t>
      </w:r>
    </w:p>
    <w:p w:rsidR="004867A9" w:rsidRDefault="00AC5191">
      <w:pPr>
        <w:pStyle w:val="Heading2"/>
      </w:pPr>
      <w:r>
        <w:t>Fundamental learning</w:t>
      </w:r>
    </w:p>
    <w:p w:rsidR="00AC5191" w:rsidRPr="00AC5191" w:rsidRDefault="006E0B94" w:rsidP="00AC5191">
      <w:pPr>
        <w:jc w:val="left"/>
      </w:pPr>
      <w:r>
        <w:tab/>
      </w:r>
      <w:r w:rsidR="00AC5191">
        <w:t>By working with the project, I learned more about CakePHP-framework, which I</w:t>
      </w:r>
      <w:r w:rsidR="00AC5191">
        <w:br/>
      </w:r>
      <w:r w:rsidR="00AC5191">
        <w:tab/>
        <w:t>find great skill to have. Also learned more how to work with the projects in general.</w:t>
      </w:r>
      <w:r w:rsidR="00AC5191">
        <w:tab/>
        <w:t>I also used some tools I have never used before, the cloud application platform</w:t>
      </w:r>
      <w:r w:rsidR="00AC5191">
        <w:tab/>
        <w:t>Heroku, for example. Also Trello, a tool for project management was new.</w:t>
      </w:r>
      <w:r w:rsidR="00AC5191">
        <w:br/>
      </w:r>
      <w:r w:rsidR="00AC5191">
        <w:tab/>
      </w:r>
    </w:p>
    <w:p w:rsidR="004867A9" w:rsidRDefault="00171912">
      <w:pPr>
        <w:pStyle w:val="Heading2"/>
      </w:pPr>
      <w:r>
        <w:t>Conclusion</w:t>
      </w:r>
    </w:p>
    <w:p w:rsidR="009F06BB" w:rsidRDefault="00171912" w:rsidP="00171912">
      <w:pPr>
        <w:pStyle w:val="BodyTextIndent"/>
        <w:jc w:val="left"/>
      </w:pPr>
      <w:r>
        <w:t>We were able to reach the goals set for the project; the game works as intended and is well documented. Game is also designed responsibly, so it works fluently on different devices and platforms. In my point of view, the biggest problems with the project was database related things; how to form questions of content we had in the database, forming queries and such.</w:t>
      </w:r>
      <w:r w:rsidR="00DB2441">
        <w:t xml:space="preserve"> I think if every member of our team would have been working with programming parts, we could have even better game, but I am still satisfied with the result.</w:t>
      </w:r>
      <w:r w:rsidR="00DB2441">
        <w:br/>
      </w:r>
      <w:r w:rsidR="00DB2441">
        <w:br/>
        <w:t>In the future I will keep studying more about web-development frameworks, not necessarily CakePHP, but maybe some others too. I’m also sure I will keep working with the databases, perhaps not MySQL only, but others too. Heroku was also nice new tool to get known with, and I’ve already used it with other projects, too.</w:t>
      </w:r>
      <w:r w:rsidR="004A70DC">
        <w:t xml:space="preserve"> I hope I can learn more about things related to working in group and working with projects in general.</w:t>
      </w:r>
    </w:p>
    <w:p w:rsidR="004A70DC" w:rsidRDefault="004A70DC" w:rsidP="00171912">
      <w:pPr>
        <w:pStyle w:val="BodyTextIndent"/>
        <w:jc w:val="left"/>
      </w:pPr>
    </w:p>
    <w:p w:rsidR="004A70DC" w:rsidRDefault="004A70DC" w:rsidP="00171912">
      <w:pPr>
        <w:pStyle w:val="BodyTextIndent"/>
        <w:jc w:val="left"/>
      </w:pPr>
      <w:r>
        <w:t xml:space="preserve">As for the grade, I am suggesting a 5. I was in charge of the most programming related things, setting up the enviroment, choosing CakePHP-framework as main </w:t>
      </w:r>
      <w:r>
        <w:lastRenderedPageBreak/>
        <w:t>development tool, setting up MySQL, setting up Heroku, working with the documentation and were also hosting our project in GitHub. I also</w:t>
      </w:r>
      <w:r w:rsidR="008762D3">
        <w:t xml:space="preserve"> set up and</w:t>
      </w:r>
      <w:bookmarkStart w:id="0" w:name="_GoBack"/>
      <w:bookmarkEnd w:id="0"/>
      <w:r>
        <w:t xml:space="preserve"> ran TeamSpeak-serv</w:t>
      </w:r>
      <w:r w:rsidR="00C20F2C">
        <w:t>er o</w:t>
      </w:r>
      <w:r>
        <w:t>n my own</w:t>
      </w:r>
      <w:r w:rsidR="00C20F2C">
        <w:t xml:space="preserve"> server</w:t>
      </w:r>
      <w:r>
        <w:t xml:space="preserve"> for us to communicate in voice-chat over the internet.</w:t>
      </w:r>
    </w:p>
    <w:sectPr w:rsidR="004A70DC" w:rsidSect="00163463">
      <w:headerReference w:type="default" r:id="rId6"/>
      <w:footerReference w:type="default" r:id="rId7"/>
      <w:pgSz w:w="11906" w:h="16838" w:code="9"/>
      <w:pgMar w:top="2217" w:right="1134" w:bottom="1134" w:left="1298"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EC3" w:rsidRDefault="00A51EC3">
      <w:r>
        <w:separator/>
      </w:r>
    </w:p>
  </w:endnote>
  <w:endnote w:type="continuationSeparator" w:id="0">
    <w:p w:rsidR="00A51EC3" w:rsidRDefault="00A5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506" w:rsidRDefault="00A51EC3">
    <w:pPr>
      <w:pStyle w:val="Footer"/>
      <w:tabs>
        <w:tab w:val="clear" w:pos="8306"/>
        <w:tab w:val="right" w:pos="9498"/>
      </w:tabs>
    </w:pPr>
    <w:r>
      <w:fldChar w:fldCharType="begin"/>
    </w:r>
    <w:r>
      <w:instrText xml:space="preserve"> FILENAME  \* MERGEFORMAT </w:instrText>
    </w:r>
    <w:r>
      <w:fldChar w:fldCharType="separate"/>
    </w:r>
    <w:r w:rsidR="00714449">
      <w:rPr>
        <w:noProof/>
      </w:rPr>
      <w:t>Document2</w:t>
    </w:r>
    <w:r>
      <w:rPr>
        <w:noProof/>
      </w:rPr>
      <w:fldChar w:fldCharType="end"/>
    </w:r>
    <w:r w:rsidR="00E90506">
      <w:tab/>
    </w:r>
    <w:r w:rsidR="00E90506">
      <w:tab/>
    </w:r>
    <w:r w:rsidR="00163463">
      <w:fldChar w:fldCharType="begin"/>
    </w:r>
    <w:r w:rsidR="00163463">
      <w:instrText xml:space="preserve"> SAVEDATE \@ "d.M.yyyy" \* MERGEFORMAT </w:instrText>
    </w:r>
    <w:r w:rsidR="00163463">
      <w:fldChar w:fldCharType="separate"/>
    </w:r>
    <w:r w:rsidR="004A70DC">
      <w:rPr>
        <w:noProof/>
      </w:rPr>
      <w:t>25.4.2016</w:t>
    </w:r>
    <w:r w:rsidR="0016346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EC3" w:rsidRDefault="00A51EC3">
      <w:r>
        <w:separator/>
      </w:r>
    </w:p>
  </w:footnote>
  <w:footnote w:type="continuationSeparator" w:id="0">
    <w:p w:rsidR="00A51EC3" w:rsidRDefault="00A51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506" w:rsidRDefault="00DD1BDD">
    <w:pPr>
      <w:pStyle w:val="Header"/>
    </w:pPr>
    <w:fldSimple w:instr=" AUTHOR  \* MERGEFORMAT ">
      <w:r w:rsidR="00714449">
        <w:rPr>
          <w:noProof/>
        </w:rPr>
        <w:t>Mikko Pakkanen</w:t>
      </w:r>
    </w:fldSimple>
    <w:r w:rsidR="00E90506">
      <w:tab/>
    </w:r>
    <w:r w:rsidR="00997C80">
      <w:t>LEARNING REPORT</w:t>
    </w:r>
    <w:r w:rsidR="00E90506">
      <w:tab/>
    </w:r>
    <w:r w:rsidR="00163463">
      <w:rPr>
        <w:rStyle w:val="PageNumber"/>
      </w:rPr>
      <w:fldChar w:fldCharType="begin"/>
    </w:r>
    <w:r w:rsidR="00E90506">
      <w:rPr>
        <w:rStyle w:val="PageNumber"/>
      </w:rPr>
      <w:instrText xml:space="preserve"> PAGE </w:instrText>
    </w:r>
    <w:r w:rsidR="00163463">
      <w:rPr>
        <w:rStyle w:val="PageNumber"/>
      </w:rPr>
      <w:fldChar w:fldCharType="separate"/>
    </w:r>
    <w:r w:rsidR="008762D3">
      <w:rPr>
        <w:rStyle w:val="PageNumber"/>
        <w:noProof/>
      </w:rPr>
      <w:t>2</w:t>
    </w:r>
    <w:r w:rsidR="00163463">
      <w:rPr>
        <w:rStyle w:val="PageNumber"/>
      </w:rPr>
      <w:fldChar w:fldCharType="end"/>
    </w:r>
    <w:r w:rsidR="00E90506">
      <w:rPr>
        <w:rStyle w:val="PageNumber"/>
      </w:rPr>
      <w:t xml:space="preserve"> (</w:t>
    </w:r>
    <w:r w:rsidR="00163463">
      <w:rPr>
        <w:rStyle w:val="PageNumber"/>
      </w:rPr>
      <w:fldChar w:fldCharType="begin"/>
    </w:r>
    <w:r w:rsidR="00E90506">
      <w:rPr>
        <w:rStyle w:val="PageNumber"/>
      </w:rPr>
      <w:instrText xml:space="preserve"> NUMPAGES </w:instrText>
    </w:r>
    <w:r w:rsidR="00163463">
      <w:rPr>
        <w:rStyle w:val="PageNumber"/>
      </w:rPr>
      <w:fldChar w:fldCharType="separate"/>
    </w:r>
    <w:r w:rsidR="008762D3">
      <w:rPr>
        <w:rStyle w:val="PageNumber"/>
        <w:noProof/>
      </w:rPr>
      <w:t>2</w:t>
    </w:r>
    <w:r w:rsidR="00163463">
      <w:rPr>
        <w:rStyle w:val="PageNumber"/>
      </w:rPr>
      <w:fldChar w:fldCharType="end"/>
    </w:r>
    <w:r w:rsidR="00E90506">
      <w:rPr>
        <w:rStyle w:val="PageNumber"/>
      </w:rPr>
      <w:t>)</w:t>
    </w:r>
  </w:p>
  <w:p w:rsidR="00E90506" w:rsidRDefault="00E90506">
    <w:pPr>
      <w:pStyle w:val="Header"/>
    </w:pPr>
  </w:p>
  <w:p w:rsidR="00E90506" w:rsidRDefault="00DD1BDD">
    <w:pPr>
      <w:pStyle w:val="Header"/>
    </w:pPr>
    <w:fldSimple w:instr=" SUBJECT  \* MERGEFORMAT ">
      <w:r w:rsidR="00714449">
        <w:t>Opintojaksokoodi Opintojaksosi nimi</w:t>
      </w:r>
    </w:fldSimple>
    <w:r w:rsidR="00E90506">
      <w:tab/>
    </w:r>
    <w:r w:rsidR="00997C80">
      <w:t>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49"/>
    <w:rsid w:val="00005AD1"/>
    <w:rsid w:val="00075390"/>
    <w:rsid w:val="00163463"/>
    <w:rsid w:val="00171912"/>
    <w:rsid w:val="001A2794"/>
    <w:rsid w:val="001A5925"/>
    <w:rsid w:val="002B4262"/>
    <w:rsid w:val="002C69E2"/>
    <w:rsid w:val="0036362D"/>
    <w:rsid w:val="003663E1"/>
    <w:rsid w:val="003C29F0"/>
    <w:rsid w:val="00467DA6"/>
    <w:rsid w:val="00485FF8"/>
    <w:rsid w:val="004867A9"/>
    <w:rsid w:val="004A70DC"/>
    <w:rsid w:val="00661FA9"/>
    <w:rsid w:val="006E0B94"/>
    <w:rsid w:val="00714449"/>
    <w:rsid w:val="008108B3"/>
    <w:rsid w:val="00867759"/>
    <w:rsid w:val="00872B30"/>
    <w:rsid w:val="008762D3"/>
    <w:rsid w:val="0091165C"/>
    <w:rsid w:val="009343C7"/>
    <w:rsid w:val="00952BA7"/>
    <w:rsid w:val="00982703"/>
    <w:rsid w:val="00997C80"/>
    <w:rsid w:val="009F06BB"/>
    <w:rsid w:val="00A51EC3"/>
    <w:rsid w:val="00AA60C9"/>
    <w:rsid w:val="00AC5191"/>
    <w:rsid w:val="00B40B8A"/>
    <w:rsid w:val="00B45381"/>
    <w:rsid w:val="00B94519"/>
    <w:rsid w:val="00BF0B1C"/>
    <w:rsid w:val="00C20F2C"/>
    <w:rsid w:val="00C551B5"/>
    <w:rsid w:val="00CC1DCC"/>
    <w:rsid w:val="00D50899"/>
    <w:rsid w:val="00D85DD2"/>
    <w:rsid w:val="00DB2441"/>
    <w:rsid w:val="00DD1BDD"/>
    <w:rsid w:val="00E90506"/>
    <w:rsid w:val="00ED17F4"/>
    <w:rsid w:val="00FC669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581F6DE-DA98-4F8E-95B5-6DA2E7C0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463"/>
    <w:pPr>
      <w:spacing w:before="120" w:line="240" w:lineRule="atLeast"/>
      <w:jc w:val="both"/>
    </w:pPr>
    <w:rPr>
      <w:sz w:val="24"/>
      <w:szCs w:val="24"/>
    </w:rPr>
  </w:style>
  <w:style w:type="paragraph" w:styleId="Heading1">
    <w:name w:val="heading 1"/>
    <w:basedOn w:val="Normal"/>
    <w:next w:val="Normal"/>
    <w:qFormat/>
    <w:rsid w:val="00163463"/>
    <w:pPr>
      <w:keepNext/>
      <w:spacing w:before="240" w:after="60"/>
      <w:outlineLvl w:val="0"/>
    </w:pPr>
    <w:rPr>
      <w:rFonts w:ascii="Arial" w:hAnsi="Arial" w:cs="Arial"/>
      <w:b/>
      <w:bCs/>
      <w:caps/>
      <w:kern w:val="28"/>
      <w:sz w:val="28"/>
      <w:szCs w:val="28"/>
    </w:rPr>
  </w:style>
  <w:style w:type="paragraph" w:styleId="Heading2">
    <w:name w:val="heading 2"/>
    <w:basedOn w:val="Normal"/>
    <w:next w:val="Normal"/>
    <w:qFormat/>
    <w:rsid w:val="00163463"/>
    <w:pPr>
      <w:keepNext/>
      <w:spacing w:before="240" w:after="60"/>
      <w:outlineLvl w:val="1"/>
    </w:pPr>
    <w:rPr>
      <w:rFonts w:ascii="Arial" w:hAnsi="Arial" w:cs="Arial"/>
      <w:b/>
      <w:bCs/>
      <w:sz w:val="28"/>
      <w:szCs w:val="28"/>
    </w:rPr>
  </w:style>
  <w:style w:type="paragraph" w:styleId="Heading3">
    <w:name w:val="heading 3"/>
    <w:basedOn w:val="Normal"/>
    <w:next w:val="BodyTextIndent"/>
    <w:qFormat/>
    <w:rsid w:val="0016346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63463"/>
    <w:pPr>
      <w:ind w:left="1298"/>
    </w:pPr>
  </w:style>
  <w:style w:type="paragraph" w:styleId="Header">
    <w:name w:val="header"/>
    <w:basedOn w:val="Normal"/>
    <w:rsid w:val="00163463"/>
    <w:pPr>
      <w:tabs>
        <w:tab w:val="left" w:pos="5184"/>
        <w:tab w:val="right" w:pos="9639"/>
      </w:tabs>
    </w:pPr>
  </w:style>
  <w:style w:type="paragraph" w:styleId="Footer">
    <w:name w:val="footer"/>
    <w:basedOn w:val="Normal"/>
    <w:rsid w:val="00163463"/>
    <w:pPr>
      <w:tabs>
        <w:tab w:val="center" w:pos="4153"/>
        <w:tab w:val="right" w:pos="8306"/>
      </w:tabs>
    </w:pPr>
  </w:style>
  <w:style w:type="character" w:styleId="PageNumber">
    <w:name w:val="page number"/>
    <w:basedOn w:val="DefaultParagraphFont"/>
    <w:rsid w:val="00163463"/>
  </w:style>
  <w:style w:type="character" w:styleId="Hyperlink">
    <w:name w:val="Hyperlink"/>
    <w:basedOn w:val="DefaultParagraphFont"/>
    <w:rsid w:val="00163463"/>
    <w:rPr>
      <w:color w:val="0000FF"/>
      <w:u w:val="single"/>
    </w:rPr>
  </w:style>
  <w:style w:type="character" w:styleId="FollowedHyperlink">
    <w:name w:val="FollowedHyperlink"/>
    <w:basedOn w:val="DefaultParagraphFont"/>
    <w:rsid w:val="001634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ko\Desktop\Oppimisraportt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Oppimisraportti</Template>
  <TotalTime>111</TotalTime>
  <Pages>2</Pages>
  <Words>300</Words>
  <Characters>2438</Characters>
  <Application>Microsoft Office Word</Application>
  <DocSecurity>0</DocSecurity>
  <Lines>20</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Oppimisraportti</vt:lpstr>
      <vt:lpstr>Oppimisraportti</vt:lpstr>
    </vt:vector>
  </TitlesOfParts>
  <Manager>Opettajasi</Manager>
  <Company>Oppilaitoksesi</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Oppimisraportti</dc:title>
  <dc:subject>Opintojaksokoodi Opintojaksosi nimi</dc:subject>
  <dc:creator>Mikko Pakkanen</dc:creator>
  <cp:keywords/>
  <dc:description>Jouni Huotarin laatima oppimisraporttimallipohja</dc:description>
  <cp:lastModifiedBy>Mikko Pakkanen</cp:lastModifiedBy>
  <cp:revision>17</cp:revision>
  <cp:lastPrinted>2000-09-01T10:06:00Z</cp:lastPrinted>
  <dcterms:created xsi:type="dcterms:W3CDTF">2016-04-24T09:21:00Z</dcterms:created>
  <dcterms:modified xsi:type="dcterms:W3CDTF">2016-04-25T07:52:00Z</dcterms:modified>
  <cp:category/>
</cp:coreProperties>
</file>