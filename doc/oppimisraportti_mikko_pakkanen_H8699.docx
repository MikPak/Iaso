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7A9" w:rsidRDefault="004867A9">
      <w:pPr>
        <w:pStyle w:val="Heading3"/>
      </w:pPr>
      <w:r>
        <w:t>Tavoitteeni / kiinnostukseni</w:t>
      </w:r>
    </w:p>
    <w:p w:rsidR="00714449" w:rsidRPr="00714449" w:rsidRDefault="00714449" w:rsidP="00714449">
      <w:pPr>
        <w:pStyle w:val="BodyTextIndent"/>
      </w:pPr>
      <w:r>
        <w:t>Tavoitteena oli toteuttaa</w:t>
      </w:r>
      <w:r w:rsidR="002C69E2">
        <w:t xml:space="preserve"> selaimella pelattava</w:t>
      </w:r>
      <w:r>
        <w:t xml:space="preserve"> peli lääkealan</w:t>
      </w:r>
      <w:r w:rsidR="002C69E2">
        <w:t xml:space="preserve"> opiskelijoille lääkkeiden opiskelua varten. Projekti toteutettiin englanniksi ja rakensimme simppelin, responsiivisen selainpelin.</w:t>
      </w:r>
      <w:r w:rsidR="0091165C">
        <w:t xml:space="preserve"> </w:t>
      </w:r>
      <w:r w:rsidR="00ED17F4">
        <w:t>Arvosanatavoite: 5.</w:t>
      </w:r>
    </w:p>
    <w:p w:rsidR="004867A9" w:rsidRDefault="004867A9" w:rsidP="001A5925">
      <w:pPr>
        <w:pStyle w:val="Heading3"/>
        <w:jc w:val="left"/>
      </w:pPr>
      <w:r>
        <w:t>Taustani / aikaisempi osaamiseni</w:t>
      </w:r>
      <w:r w:rsidR="008108B3">
        <w:t xml:space="preserve"> </w:t>
      </w:r>
    </w:p>
    <w:p w:rsidR="004867A9" w:rsidRDefault="008108B3">
      <w:pPr>
        <w:pStyle w:val="BodyTextIndent"/>
      </w:pPr>
      <w:r>
        <w:t>Aiempaa osaamista projektiin liittyvistä asioista löytyi kohtalaisesti. Tietokannan (MySQL) kanssa toimiminen oli jo entuudestaan tuttua ja myös CakePHP-kehysympäristöstä oli hieman kokemusta.</w:t>
      </w:r>
      <w:r w:rsidR="00D50899">
        <w:t xml:space="preserve"> Myös Linux-ympäristössä työskenteleminen oli entuudestaan tuttua.</w:t>
      </w:r>
    </w:p>
    <w:p w:rsidR="008108B3" w:rsidRPr="008108B3" w:rsidRDefault="008108B3">
      <w:pPr>
        <w:pStyle w:val="BodyTextIndent"/>
      </w:pPr>
    </w:p>
    <w:p w:rsidR="004867A9" w:rsidRDefault="004867A9">
      <w:pPr>
        <w:pStyle w:val="Heading3"/>
      </w:pPr>
      <w:r>
        <w:t>Haasteeni / projektityöni</w:t>
      </w:r>
    </w:p>
    <w:p w:rsidR="004867A9" w:rsidRDefault="008108B3">
      <w:pPr>
        <w:pStyle w:val="BodyTextIndent"/>
      </w:pPr>
      <w:r>
        <w:t xml:space="preserve">Opintojaksolla haasteena oli toteuttaa selaimella pelattava peli lääkealan opiskelijoille. Ryhmämme koostui viiden hengen porukasta, joista </w:t>
      </w:r>
      <w:r w:rsidR="0091165C">
        <w:t xml:space="preserve">kaksi työskenteli projektissa ohjelmointiin liittyvissä asioissa ja </w:t>
      </w:r>
      <w:r w:rsidR="006E0B94">
        <w:t>loput työstivät dokumentaatiota ja projektiin liittyviä yleisiä asioita.</w:t>
      </w:r>
    </w:p>
    <w:p w:rsidR="004867A9" w:rsidRDefault="00CC1DCC">
      <w:pPr>
        <w:pStyle w:val="Heading2"/>
      </w:pPr>
      <w:r>
        <w:t>Yleistä</w:t>
      </w:r>
    </w:p>
    <w:p w:rsidR="006E0B94" w:rsidRPr="006E0B94" w:rsidRDefault="006E0B94" w:rsidP="006E0B94">
      <w:pPr>
        <w:rPr>
          <w:b/>
        </w:rPr>
      </w:pPr>
      <w:r>
        <w:tab/>
        <w:t xml:space="preserve">Opin opintojaksolla lisää CakePHP-kehitysympäristöstä, jonkin verran tietokannoista </w:t>
      </w:r>
      <w:r>
        <w:tab/>
        <w:t>ja yleisesti myös projektityöskentelystä.</w:t>
      </w:r>
    </w:p>
    <w:p w:rsidR="004867A9" w:rsidRDefault="004867A9">
      <w:pPr>
        <w:pStyle w:val="Heading2"/>
      </w:pPr>
      <w:r>
        <w:t>Lopuksi</w:t>
      </w:r>
    </w:p>
    <w:p w:rsidR="00B45381" w:rsidRDefault="006E0B94" w:rsidP="00982703">
      <w:pPr>
        <w:ind w:left="1296"/>
        <w:jc w:val="left"/>
      </w:pPr>
      <w:r>
        <w:t xml:space="preserve">Asetetut tavoitteet saavutettiin, pelistä saatiin toimiva ja pelattava. </w:t>
      </w:r>
      <w:r w:rsidR="009343C7">
        <w:t>Suurimmat</w:t>
      </w:r>
      <w:r w:rsidR="009343C7">
        <w:br/>
      </w:r>
      <w:r w:rsidR="009343C7">
        <w:tab/>
        <w:t xml:space="preserve">ongelmat tulivat tietokantaan liittyvissä asioissa, kuten miten muotoilla tietokannan </w:t>
      </w:r>
      <w:r w:rsidR="009343C7">
        <w:br/>
      </w:r>
      <w:r w:rsidR="009343C7">
        <w:tab/>
        <w:t>sisällöstä kysymyksiä peliin. Ongelmiin kuitenkin löydettiin ratkaisut.</w:t>
      </w:r>
      <w:bookmarkStart w:id="0" w:name="_GoBack"/>
      <w:bookmarkEnd w:id="0"/>
      <w:r w:rsidR="009343C7">
        <w:br/>
      </w:r>
      <w:r w:rsidR="009343C7">
        <w:br/>
      </w:r>
      <w:r w:rsidR="009343C7">
        <w:tab/>
      </w:r>
      <w:r w:rsidR="00B45381">
        <w:t>Jatkossa aion tehostaa omaa tapaani oppia työskentelemällä ahkerasti ja opetettelemalla lisää projektityöskentelyyn liittyviä asioita.</w:t>
      </w:r>
      <w:r w:rsidR="00B45381">
        <w:br/>
      </w:r>
    </w:p>
    <w:p w:rsidR="004867A9" w:rsidRDefault="00B45381" w:rsidP="00982703">
      <w:pPr>
        <w:ind w:left="1296"/>
        <w:jc w:val="left"/>
      </w:pPr>
      <w:r>
        <w:t xml:space="preserve">Arvosanaksi ehdotan 5, </w:t>
      </w:r>
      <w:r w:rsidR="00867759">
        <w:t>koska olin ryhmämme</w:t>
      </w:r>
      <w:r>
        <w:t xml:space="preserve"> tietokantavastaava </w:t>
      </w:r>
      <w:r w:rsidR="00952BA7">
        <w:t>sekä hoidin paljon ohjelmointiin liittyviä työvaiheita.</w:t>
      </w:r>
      <w:r w:rsidR="009343C7" w:rsidRPr="00B45381">
        <w:br/>
      </w:r>
    </w:p>
    <w:p w:rsidR="009F06BB" w:rsidRDefault="009F06BB">
      <w:pPr>
        <w:pStyle w:val="BodyTextIndent"/>
      </w:pPr>
    </w:p>
    <w:sectPr w:rsidR="009F06BB" w:rsidSect="00163463">
      <w:headerReference w:type="default" r:id="rId6"/>
      <w:footerReference w:type="default" r:id="rId7"/>
      <w:pgSz w:w="11906" w:h="16838" w:code="9"/>
      <w:pgMar w:top="2217" w:right="1134" w:bottom="1134" w:left="1298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BDD" w:rsidRDefault="00DD1BDD">
      <w:r>
        <w:separator/>
      </w:r>
    </w:p>
  </w:endnote>
  <w:endnote w:type="continuationSeparator" w:id="0">
    <w:p w:rsidR="00DD1BDD" w:rsidRDefault="00DD1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506" w:rsidRDefault="00163463">
    <w:pPr>
      <w:pStyle w:val="Footer"/>
      <w:tabs>
        <w:tab w:val="clear" w:pos="8306"/>
        <w:tab w:val="right" w:pos="9498"/>
      </w:tabs>
    </w:pPr>
    <w:fldSimple w:instr=" FILENAME  \* MERGEFORMAT ">
      <w:r w:rsidR="00714449">
        <w:rPr>
          <w:noProof/>
        </w:rPr>
        <w:t>Document2</w:t>
      </w:r>
    </w:fldSimple>
    <w:r w:rsidR="00E90506">
      <w:tab/>
    </w:r>
    <w:r w:rsidR="00E90506">
      <w:tab/>
    </w:r>
    <w:r>
      <w:fldChar w:fldCharType="begin"/>
    </w:r>
    <w:r>
      <w:instrText xml:space="preserve"> SAVEDATE \@ "d.M.yyyy" \* MERGEFORMAT </w:instrText>
    </w:r>
    <w:r>
      <w:fldChar w:fldCharType="separate"/>
    </w:r>
    <w:r w:rsidR="00ED17F4">
      <w:rPr>
        <w:noProof/>
      </w:rPr>
      <w:t>24.4.2016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BDD" w:rsidRDefault="00DD1BDD">
      <w:r>
        <w:separator/>
      </w:r>
    </w:p>
  </w:footnote>
  <w:footnote w:type="continuationSeparator" w:id="0">
    <w:p w:rsidR="00DD1BDD" w:rsidRDefault="00DD1B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506" w:rsidRDefault="00DD1BDD">
    <w:pPr>
      <w:pStyle w:val="Header"/>
    </w:pPr>
    <w:r>
      <w:fldChar w:fldCharType="begin"/>
    </w:r>
    <w:r>
      <w:instrText xml:space="preserve"> AUTHOR  \* MERGEFORMAT </w:instrText>
    </w:r>
    <w:r>
      <w:fldChar w:fldCharType="separate"/>
    </w:r>
    <w:r w:rsidR="00714449">
      <w:rPr>
        <w:noProof/>
      </w:rPr>
      <w:t>Mikko Pakkanen</w:t>
    </w:r>
    <w:r>
      <w:rPr>
        <w:noProof/>
      </w:rPr>
      <w:fldChar w:fldCharType="end"/>
    </w:r>
    <w:r w:rsidR="00E90506">
      <w:tab/>
    </w:r>
    <w:r w:rsidR="002B4262" w:rsidRPr="002B4262">
      <w:t>OPPIMISRAPORTTI</w:t>
    </w:r>
    <w:r w:rsidR="00E90506">
      <w:tab/>
    </w:r>
    <w:r w:rsidR="00163463">
      <w:rPr>
        <w:rStyle w:val="PageNumber"/>
      </w:rPr>
      <w:fldChar w:fldCharType="begin"/>
    </w:r>
    <w:r w:rsidR="00E90506">
      <w:rPr>
        <w:rStyle w:val="PageNumber"/>
      </w:rPr>
      <w:instrText xml:space="preserve"> PAGE </w:instrText>
    </w:r>
    <w:r w:rsidR="00163463">
      <w:rPr>
        <w:rStyle w:val="PageNumber"/>
      </w:rPr>
      <w:fldChar w:fldCharType="separate"/>
    </w:r>
    <w:r w:rsidR="003C29F0">
      <w:rPr>
        <w:rStyle w:val="PageNumber"/>
        <w:noProof/>
      </w:rPr>
      <w:t>1</w:t>
    </w:r>
    <w:r w:rsidR="00163463">
      <w:rPr>
        <w:rStyle w:val="PageNumber"/>
      </w:rPr>
      <w:fldChar w:fldCharType="end"/>
    </w:r>
    <w:r w:rsidR="00E90506">
      <w:rPr>
        <w:rStyle w:val="PageNumber"/>
      </w:rPr>
      <w:t xml:space="preserve"> (</w:t>
    </w:r>
    <w:r w:rsidR="00163463">
      <w:rPr>
        <w:rStyle w:val="PageNumber"/>
      </w:rPr>
      <w:fldChar w:fldCharType="begin"/>
    </w:r>
    <w:r w:rsidR="00E90506">
      <w:rPr>
        <w:rStyle w:val="PageNumber"/>
      </w:rPr>
      <w:instrText xml:space="preserve"> NUMPAGES </w:instrText>
    </w:r>
    <w:r w:rsidR="00163463">
      <w:rPr>
        <w:rStyle w:val="PageNumber"/>
      </w:rPr>
      <w:fldChar w:fldCharType="separate"/>
    </w:r>
    <w:r w:rsidR="003C29F0">
      <w:rPr>
        <w:rStyle w:val="PageNumber"/>
        <w:noProof/>
      </w:rPr>
      <w:t>1</w:t>
    </w:r>
    <w:r w:rsidR="00163463">
      <w:rPr>
        <w:rStyle w:val="PageNumber"/>
      </w:rPr>
      <w:fldChar w:fldCharType="end"/>
    </w:r>
    <w:r w:rsidR="00E90506">
      <w:rPr>
        <w:rStyle w:val="PageNumber"/>
      </w:rPr>
      <w:t>)</w:t>
    </w:r>
  </w:p>
  <w:p w:rsidR="00E90506" w:rsidRDefault="00E90506">
    <w:pPr>
      <w:pStyle w:val="Header"/>
    </w:pPr>
  </w:p>
  <w:p w:rsidR="00E90506" w:rsidRDefault="00DD1BDD">
    <w:pPr>
      <w:pStyle w:val="Header"/>
    </w:pPr>
    <w:r>
      <w:fldChar w:fldCharType="begin"/>
    </w:r>
    <w:r>
      <w:instrText xml:space="preserve"> SUBJECT  \* MERGEFORMAT </w:instrText>
    </w:r>
    <w:r>
      <w:fldChar w:fldCharType="separate"/>
    </w:r>
    <w:r w:rsidR="00714449">
      <w:t>Opintojaksokoodi Opintojaksosi nimi</w:t>
    </w:r>
    <w:r>
      <w:fldChar w:fldCharType="end"/>
    </w:r>
    <w:r w:rsidR="00E90506">
      <w:tab/>
      <w:t>Luottamuksellinen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49"/>
    <w:rsid w:val="00005AD1"/>
    <w:rsid w:val="00075390"/>
    <w:rsid w:val="00163463"/>
    <w:rsid w:val="001A2794"/>
    <w:rsid w:val="001A5925"/>
    <w:rsid w:val="002B4262"/>
    <w:rsid w:val="002C69E2"/>
    <w:rsid w:val="0036362D"/>
    <w:rsid w:val="003C29F0"/>
    <w:rsid w:val="00467DA6"/>
    <w:rsid w:val="00485FF8"/>
    <w:rsid w:val="004867A9"/>
    <w:rsid w:val="00661FA9"/>
    <w:rsid w:val="006E0B94"/>
    <w:rsid w:val="00714449"/>
    <w:rsid w:val="008108B3"/>
    <w:rsid w:val="00867759"/>
    <w:rsid w:val="00872B30"/>
    <w:rsid w:val="0091165C"/>
    <w:rsid w:val="009343C7"/>
    <w:rsid w:val="00952BA7"/>
    <w:rsid w:val="00982703"/>
    <w:rsid w:val="009F06BB"/>
    <w:rsid w:val="00AA60C9"/>
    <w:rsid w:val="00B40B8A"/>
    <w:rsid w:val="00B45381"/>
    <w:rsid w:val="00B94519"/>
    <w:rsid w:val="00BF0B1C"/>
    <w:rsid w:val="00C551B5"/>
    <w:rsid w:val="00CC1DCC"/>
    <w:rsid w:val="00D50899"/>
    <w:rsid w:val="00D85DD2"/>
    <w:rsid w:val="00DD1BDD"/>
    <w:rsid w:val="00E90506"/>
    <w:rsid w:val="00ED17F4"/>
    <w:rsid w:val="00FC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81F6DE-DA98-4F8E-95B5-6DA2E7C0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463"/>
    <w:pPr>
      <w:spacing w:before="120" w:line="240" w:lineRule="atLeast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63463"/>
    <w:pPr>
      <w:keepNext/>
      <w:spacing w:before="240" w:after="60"/>
      <w:outlineLvl w:val="0"/>
    </w:pPr>
    <w:rPr>
      <w:rFonts w:ascii="Arial" w:hAnsi="Arial" w:cs="Arial"/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Normal"/>
    <w:qFormat/>
    <w:rsid w:val="00163463"/>
    <w:pPr>
      <w:keepNext/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BodyTextIndent"/>
    <w:qFormat/>
    <w:rsid w:val="0016346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63463"/>
    <w:pPr>
      <w:ind w:left="1298"/>
    </w:pPr>
  </w:style>
  <w:style w:type="paragraph" w:styleId="Header">
    <w:name w:val="header"/>
    <w:basedOn w:val="Normal"/>
    <w:rsid w:val="00163463"/>
    <w:pPr>
      <w:tabs>
        <w:tab w:val="left" w:pos="5184"/>
        <w:tab w:val="right" w:pos="9639"/>
      </w:tabs>
    </w:pPr>
  </w:style>
  <w:style w:type="paragraph" w:styleId="Footer">
    <w:name w:val="footer"/>
    <w:basedOn w:val="Normal"/>
    <w:rsid w:val="0016346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63463"/>
  </w:style>
  <w:style w:type="character" w:styleId="Hyperlink">
    <w:name w:val="Hyperlink"/>
    <w:basedOn w:val="DefaultParagraphFont"/>
    <w:rsid w:val="00163463"/>
    <w:rPr>
      <w:color w:val="0000FF"/>
      <w:u w:val="single"/>
    </w:rPr>
  </w:style>
  <w:style w:type="character" w:styleId="FollowedHyperlink">
    <w:name w:val="FollowedHyperlink"/>
    <w:basedOn w:val="DefaultParagraphFont"/>
    <w:rsid w:val="0016346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ko\Desktop\Oppimisraport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Oppimisraportti</Template>
  <TotalTime>83</TotalTime>
  <Pages>1</Pages>
  <Words>163</Words>
  <Characters>1325</Characters>
  <Application>Microsoft Office Word</Application>
  <DocSecurity>0</DocSecurity>
  <Lines>11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Oppimisraportti</vt:lpstr>
      <vt:lpstr>Oppimisraportti</vt:lpstr>
    </vt:vector>
  </TitlesOfParts>
  <Manager>Opettajasi</Manager>
  <Company>Oppilaitoksesi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Oppimisraportti</dc:title>
  <dc:subject>Opintojaksokoodi Opintojaksosi nimi</dc:subject>
  <dc:creator>Mikko Pakkanen</dc:creator>
  <cp:keywords/>
  <dc:description>Jouni Huotarin laatima oppimisraporttimallipohja</dc:description>
  <cp:lastModifiedBy>Mikko Pakkanen</cp:lastModifiedBy>
  <cp:revision>11</cp:revision>
  <cp:lastPrinted>2000-09-01T10:06:00Z</cp:lastPrinted>
  <dcterms:created xsi:type="dcterms:W3CDTF">2016-04-24T09:21:00Z</dcterms:created>
  <dcterms:modified xsi:type="dcterms:W3CDTF">2016-04-24T20:35:00Z</dcterms:modified>
  <cp:category/>
</cp:coreProperties>
</file>